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 xml:space="preserve">Entregarás un archivo en </w:t>
      </w:r>
      <w:proofErr w:type="spellStart"/>
      <w:r>
        <w:t>pdf</w:t>
      </w:r>
      <w:proofErr w:type="spellEnd"/>
      <w:r>
        <w:t xml:space="preserve"> con los comandos que resuelvan las actividades</w:t>
      </w:r>
      <w:r w:rsidR="007C2EEB">
        <w:t>.</w:t>
      </w:r>
    </w:p>
    <w:p w14:paraId="1CAFD968" w14:textId="5B74464D" w:rsidR="00AE1DA7" w:rsidRDefault="00FC6891" w:rsidP="00AE1DA7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</w:t>
      </w:r>
      <w:proofErr w:type="spellStart"/>
      <w:r w:rsidR="00B54210" w:rsidRPr="00D75D96">
        <w:rPr>
          <w:rFonts w:ascii="Batang" w:eastAsia="Batang" w:hAnsi="Batang"/>
        </w:rPr>
        <w:t>exam</w:t>
      </w:r>
      <w:proofErr w:type="spellEnd"/>
      <w:r w:rsidR="00B54210">
        <w:t>).</w:t>
      </w:r>
      <w:r w:rsidR="00AE1DA7">
        <w:t xml:space="preserve"> </w:t>
      </w:r>
      <w:proofErr w:type="spellStart"/>
      <w:r w:rsidR="00AE1DA7" w:rsidRPr="00AE1DA7">
        <w:rPr>
          <w:b/>
        </w:rPr>
        <w:t>mkdir</w:t>
      </w:r>
      <w:proofErr w:type="spellEnd"/>
      <w:r w:rsidR="00AE1DA7" w:rsidRPr="00AE1DA7">
        <w:rPr>
          <w:b/>
        </w:rPr>
        <w:t xml:space="preserve"> /home/</w:t>
      </w:r>
      <w:proofErr w:type="spellStart"/>
      <w:r w:rsidR="00AE1DA7" w:rsidRPr="00AE1DA7">
        <w:rPr>
          <w:b/>
        </w:rPr>
        <w:t>mavica</w:t>
      </w:r>
      <w:proofErr w:type="spellEnd"/>
      <w:r w:rsidR="00AE1DA7" w:rsidRPr="00AE1DA7">
        <w:rPr>
          <w:b/>
        </w:rPr>
        <w:t>/</w:t>
      </w:r>
      <w:proofErr w:type="spellStart"/>
      <w:r w:rsidR="00AE1DA7" w:rsidRPr="00AE1DA7">
        <w:rPr>
          <w:b/>
        </w:rPr>
        <w:t>exam</w:t>
      </w:r>
      <w:proofErr w:type="spellEnd"/>
    </w:p>
    <w:p w14:paraId="5BC63056" w14:textId="1912DA17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  <w:r w:rsidR="00AE1DA7">
        <w:t xml:space="preserve"> </w:t>
      </w:r>
      <w:r w:rsidR="00AE1DA7">
        <w:rPr>
          <w:b/>
        </w:rPr>
        <w:t>cd</w:t>
      </w:r>
      <w:r w:rsidR="00AE1DA7" w:rsidRPr="00AE1DA7">
        <w:rPr>
          <w:b/>
        </w:rPr>
        <w:t xml:space="preserve"> /home/</w:t>
      </w:r>
      <w:proofErr w:type="spellStart"/>
      <w:r w:rsidR="00AE1DA7" w:rsidRPr="00AE1DA7">
        <w:rPr>
          <w:b/>
        </w:rPr>
        <w:t>mavica</w:t>
      </w:r>
      <w:proofErr w:type="spellEnd"/>
      <w:r w:rsidR="00AE1DA7" w:rsidRPr="00AE1DA7">
        <w:rPr>
          <w:b/>
        </w:rPr>
        <w:t>/</w:t>
      </w:r>
      <w:proofErr w:type="spellStart"/>
      <w:r w:rsidR="00AE1DA7" w:rsidRPr="00AE1DA7">
        <w:rPr>
          <w:b/>
        </w:rPr>
        <w:t>exam</w:t>
      </w:r>
      <w:proofErr w:type="spellEnd"/>
    </w:p>
    <w:p w14:paraId="3FFCDDF5" w14:textId="27263E4F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  <w:r w:rsidR="00421C5D">
        <w:t xml:space="preserve"> </w:t>
      </w:r>
      <w:r w:rsidR="00421C5D" w:rsidRPr="00421C5D">
        <w:rPr>
          <w:b/>
        </w:rPr>
        <w:t>sed ‘/Ford/p’ Consumos.txt</w:t>
      </w:r>
    </w:p>
    <w:p w14:paraId="00E2DC2D" w14:textId="013128FB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 dentro de la carpeta donde te encuentras (</w:t>
      </w:r>
      <w:r w:rsidR="00B506FD">
        <w:t xml:space="preserve">estás en la carpeta </w:t>
      </w:r>
      <w:proofErr w:type="spellStart"/>
      <w:r w:rsidR="00B506FD" w:rsidRPr="00D75D96">
        <w:rPr>
          <w:rFonts w:ascii="Batang" w:eastAsia="Batang" w:hAnsi="Batang"/>
        </w:rPr>
        <w:t>exam</w:t>
      </w:r>
      <w:proofErr w:type="spellEnd"/>
      <w:r w:rsidR="00B506FD">
        <w:t>)</w:t>
      </w:r>
      <w:r w:rsidR="00421C5D">
        <w:t xml:space="preserve"> </w:t>
      </w:r>
      <w:proofErr w:type="spellStart"/>
      <w:r w:rsidR="00421C5D" w:rsidRPr="00421C5D">
        <w:rPr>
          <w:b/>
        </w:rPr>
        <w:t>mkdir</w:t>
      </w:r>
      <w:proofErr w:type="spellEnd"/>
      <w:r w:rsidR="00421C5D" w:rsidRPr="00421C5D">
        <w:rPr>
          <w:b/>
        </w:rPr>
        <w:t xml:space="preserve"> </w:t>
      </w:r>
      <w:proofErr w:type="spellStart"/>
      <w:r w:rsidR="00421C5D" w:rsidRPr="00421C5D">
        <w:rPr>
          <w:b/>
        </w:rPr>
        <w:t>ford</w:t>
      </w:r>
      <w:proofErr w:type="spellEnd"/>
    </w:p>
    <w:p w14:paraId="2EFCC723" w14:textId="5F94D8CD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proofErr w:type="spellStart"/>
      <w:r w:rsidR="00274D3C">
        <w:rPr>
          <w:rFonts w:ascii="Batang" w:eastAsia="Batang" w:hAnsi="Batang"/>
        </w:rPr>
        <w:t>ford</w:t>
      </w:r>
      <w:proofErr w:type="spellEnd"/>
      <w:r>
        <w:t>.</w:t>
      </w:r>
      <w:r w:rsidR="00421C5D">
        <w:t xml:space="preserve"> </w:t>
      </w:r>
      <w:r w:rsidR="00421C5D" w:rsidRPr="00E57BCE">
        <w:rPr>
          <w:b/>
        </w:rPr>
        <w:t>mv /home/</w:t>
      </w:r>
      <w:proofErr w:type="spellStart"/>
      <w:r w:rsidR="00421C5D" w:rsidRPr="00E57BCE">
        <w:rPr>
          <w:b/>
        </w:rPr>
        <w:t>mavica</w:t>
      </w:r>
      <w:proofErr w:type="spellEnd"/>
      <w:r w:rsidR="00421C5D" w:rsidRPr="00E57BCE">
        <w:rPr>
          <w:b/>
        </w:rPr>
        <w:t>/Descargas</w:t>
      </w:r>
      <w:r w:rsidR="00E57BCE" w:rsidRPr="00E57BCE">
        <w:rPr>
          <w:b/>
        </w:rPr>
        <w:t>/ford.txt /home/</w:t>
      </w:r>
      <w:proofErr w:type="spellStart"/>
      <w:r w:rsidR="00E57BCE" w:rsidRPr="00E57BCE">
        <w:rPr>
          <w:b/>
        </w:rPr>
        <w:t>mavica</w:t>
      </w:r>
      <w:proofErr w:type="spellEnd"/>
      <w:r w:rsidR="00E57BCE" w:rsidRPr="00E57BCE">
        <w:rPr>
          <w:b/>
        </w:rPr>
        <w:t>/</w:t>
      </w:r>
      <w:proofErr w:type="spellStart"/>
      <w:r w:rsidR="00E57BCE" w:rsidRPr="00E57BCE">
        <w:rPr>
          <w:b/>
        </w:rPr>
        <w:t>exam</w:t>
      </w:r>
      <w:proofErr w:type="spellEnd"/>
      <w:r w:rsidR="00E57BCE" w:rsidRPr="00E57BCE">
        <w:rPr>
          <w:b/>
        </w:rPr>
        <w:t>/</w:t>
      </w:r>
      <w:proofErr w:type="spellStart"/>
      <w:r w:rsidR="00E57BCE" w:rsidRPr="00E57BCE">
        <w:rPr>
          <w:b/>
        </w:rPr>
        <w:t>ford</w:t>
      </w:r>
      <w:proofErr w:type="spellEnd"/>
    </w:p>
    <w:p w14:paraId="62DBE53B" w14:textId="3E4C23B9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  <w:r w:rsidR="008F6E57">
        <w:t xml:space="preserve"> </w:t>
      </w:r>
      <w:proofErr w:type="spellStart"/>
      <w:r w:rsidR="008F6E57" w:rsidRPr="008F6E57">
        <w:rPr>
          <w:b/>
        </w:rPr>
        <w:t>awk</w:t>
      </w:r>
      <w:proofErr w:type="spellEnd"/>
      <w:r w:rsidR="008F6E57" w:rsidRPr="008F6E57">
        <w:rPr>
          <w:b/>
        </w:rPr>
        <w:t xml:space="preserve"> ‘//{</w:t>
      </w:r>
      <w:proofErr w:type="spellStart"/>
      <w:r w:rsidR="008F6E57" w:rsidRPr="008F6E57">
        <w:rPr>
          <w:b/>
        </w:rPr>
        <w:t>print</w:t>
      </w:r>
      <w:r w:rsidR="008F6E57">
        <w:rPr>
          <w:b/>
        </w:rPr>
        <w:t>f</w:t>
      </w:r>
      <w:proofErr w:type="spellEnd"/>
      <w:r w:rsidR="008F6E57">
        <w:rPr>
          <w:b/>
        </w:rPr>
        <w:t xml:space="preserve"> “%</w:t>
      </w:r>
      <w:r w:rsidR="00141BDE">
        <w:rPr>
          <w:b/>
        </w:rPr>
        <w:t>-10s %s\n”,</w:t>
      </w:r>
      <w:r w:rsidR="008F6E57" w:rsidRPr="008F6E57">
        <w:rPr>
          <w:b/>
        </w:rPr>
        <w:t xml:space="preserve"> $1,$4 }’ Consumos.txt</w:t>
      </w:r>
    </w:p>
    <w:p w14:paraId="28F5F17C" w14:textId="74762212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  <w:r w:rsidR="00141BDE">
        <w:t xml:space="preserve"> </w:t>
      </w:r>
      <w:r w:rsidR="00141BDE" w:rsidRPr="00141BDE">
        <w:rPr>
          <w:b/>
        </w:rPr>
        <w:t xml:space="preserve">Grep –o –i </w:t>
      </w:r>
      <w:proofErr w:type="spellStart"/>
      <w:r w:rsidR="00141BDE" w:rsidRPr="00141BDE">
        <w:rPr>
          <w:b/>
        </w:rPr>
        <w:t>Diesel</w:t>
      </w:r>
      <w:proofErr w:type="spellEnd"/>
      <w:r w:rsidR="00141BDE" w:rsidRPr="00141BDE">
        <w:rPr>
          <w:b/>
        </w:rPr>
        <w:t xml:space="preserve"> Consumos.txt | </w:t>
      </w:r>
      <w:proofErr w:type="spellStart"/>
      <w:r w:rsidR="00141BDE" w:rsidRPr="00141BDE">
        <w:rPr>
          <w:b/>
        </w:rPr>
        <w:t>wc</w:t>
      </w:r>
      <w:proofErr w:type="spellEnd"/>
      <w:r w:rsidR="00141BDE" w:rsidRPr="00141BDE">
        <w:rPr>
          <w:b/>
        </w:rPr>
        <w:t xml:space="preserve"> -l</w:t>
      </w:r>
    </w:p>
    <w:p w14:paraId="3C66FBC1" w14:textId="5B39FDB7" w:rsidR="007933C9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  <w:r w:rsidR="00141BDE">
        <w:rPr>
          <w:rFonts w:ascii="Batang" w:eastAsia="Batang" w:hAnsi="Batang"/>
        </w:rPr>
        <w:t xml:space="preserve"> </w:t>
      </w:r>
      <w:r w:rsidR="00141BDE" w:rsidRPr="00141BDE">
        <w:rPr>
          <w:rFonts w:ascii="Batang" w:eastAsia="Batang" w:hAnsi="Batang"/>
          <w:b/>
        </w:rPr>
        <w:t>sed –i ‘s/Hyundai/Smart/g’ “Consumos.txt”</w:t>
      </w:r>
    </w:p>
    <w:p w14:paraId="55D4E5D1" w14:textId="3DE2F684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  <w:r w:rsidR="00EA36EA">
        <w:t xml:space="preserve"> </w:t>
      </w:r>
      <w:r w:rsidR="00DA777C" w:rsidRPr="00EA36EA">
        <w:rPr>
          <w:b/>
        </w:rPr>
        <w:t xml:space="preserve">Tail –n </w:t>
      </w:r>
      <w:r w:rsidR="00DA777C">
        <w:rPr>
          <w:b/>
        </w:rPr>
        <w:t>2010</w:t>
      </w:r>
      <w:bookmarkStart w:id="0" w:name="_GoBack"/>
      <w:bookmarkEnd w:id="0"/>
      <w:r w:rsidR="00DA777C" w:rsidRPr="00EA36EA">
        <w:rPr>
          <w:b/>
        </w:rPr>
        <w:t xml:space="preserve"> Consumos.txt</w:t>
      </w:r>
    </w:p>
    <w:p w14:paraId="6381606F" w14:textId="2763A5E0" w:rsidR="00F93B9F" w:rsidRDefault="00007F56" w:rsidP="00007F56">
      <w:pPr>
        <w:pStyle w:val="Prrafodelista"/>
        <w:numPr>
          <w:ilvl w:val="0"/>
          <w:numId w:val="11"/>
        </w:numPr>
      </w:pPr>
      <w:r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  <w:r w:rsidR="00A53037">
        <w:t xml:space="preserve"> </w:t>
      </w:r>
      <w:r w:rsidR="00EA36EA" w:rsidRPr="00EA36EA">
        <w:rPr>
          <w:b/>
        </w:rPr>
        <w:t>Tail –n 10 Consumos.txt</w:t>
      </w:r>
    </w:p>
    <w:p w14:paraId="77A1F911" w14:textId="194CD55F" w:rsidR="000E7174" w:rsidRDefault="003A35A1" w:rsidP="00141BDE">
      <w:pPr>
        <w:pStyle w:val="Prrafodelista"/>
        <w:numPr>
          <w:ilvl w:val="0"/>
          <w:numId w:val="11"/>
        </w:numPr>
        <w:spacing w:line="240" w:lineRule="auto"/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proofErr w:type="spellStart"/>
      <w:r w:rsidR="004774FF" w:rsidRPr="00D75D96">
        <w:rPr>
          <w:rFonts w:ascii="Batang" w:eastAsia="Batang" w:hAnsi="Batang"/>
        </w:rPr>
        <w:t>hs</w:t>
      </w:r>
      <w:proofErr w:type="spellEnd"/>
      <w:r w:rsidR="004774FF" w:rsidRPr="00D75D96">
        <w:rPr>
          <w:rFonts w:ascii="Batang" w:eastAsia="Batang" w:hAnsi="Batang"/>
        </w:rPr>
        <w:t xml:space="preserve">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  <w:r w:rsidR="00141BDE">
        <w:t xml:space="preserve"> </w:t>
      </w:r>
      <w:r w:rsidR="00141BDE" w:rsidRPr="00141BDE">
        <w:rPr>
          <w:b/>
        </w:rPr>
        <w:t>Du –</w:t>
      </w:r>
      <w:proofErr w:type="spellStart"/>
      <w:r w:rsidR="00141BDE" w:rsidRPr="00141BDE">
        <w:rPr>
          <w:b/>
        </w:rPr>
        <w:t>hsx</w:t>
      </w:r>
      <w:proofErr w:type="spellEnd"/>
      <w:r w:rsidR="00141BDE" w:rsidRPr="00141BDE">
        <w:rPr>
          <w:b/>
        </w:rPr>
        <w:t xml:space="preserve"> * </w:t>
      </w:r>
      <w:r w:rsidR="00A53037">
        <w:rPr>
          <w:b/>
        </w:rPr>
        <w:t>|</w:t>
      </w:r>
      <w:r w:rsidR="00141BDE" w:rsidRPr="00141BDE">
        <w:rPr>
          <w:b/>
        </w:rPr>
        <w:t xml:space="preserve"> </w:t>
      </w:r>
      <w:proofErr w:type="spellStart"/>
      <w:r w:rsidR="00141BDE" w:rsidRPr="00141BDE">
        <w:rPr>
          <w:b/>
        </w:rPr>
        <w:t>sort</w:t>
      </w:r>
      <w:proofErr w:type="spellEnd"/>
      <w:r w:rsidR="00141BDE" w:rsidRPr="00141BDE">
        <w:rPr>
          <w:b/>
        </w:rPr>
        <w:t xml:space="preserve"> –</w:t>
      </w:r>
      <w:proofErr w:type="spellStart"/>
      <w:r w:rsidR="00141BDE" w:rsidRPr="00141BDE">
        <w:rPr>
          <w:b/>
        </w:rPr>
        <w:t>rh</w:t>
      </w:r>
      <w:proofErr w:type="spellEnd"/>
      <w:r w:rsidR="00141BDE" w:rsidRPr="00141BDE">
        <w:rPr>
          <w:b/>
        </w:rPr>
        <w:t xml:space="preserve"> | head -3</w:t>
      </w: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default" r:id="rId7"/>
          <w:footerReference w:type="default" r:id="rId8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lastRenderedPageBreak/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5555FC" w14:textId="77777777" w:rsidR="0067426C" w:rsidRDefault="0067426C" w:rsidP="00822617">
      <w:pPr>
        <w:spacing w:line="240" w:lineRule="auto"/>
      </w:pPr>
      <w:r>
        <w:separator/>
      </w:r>
    </w:p>
  </w:endnote>
  <w:endnote w:type="continuationSeparator" w:id="0">
    <w:p w14:paraId="5F34FFAF" w14:textId="77777777" w:rsidR="0067426C" w:rsidRDefault="0067426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B3E01" w14:textId="77777777" w:rsidR="0067426C" w:rsidRDefault="0067426C" w:rsidP="00822617">
      <w:pPr>
        <w:spacing w:line="240" w:lineRule="auto"/>
      </w:pPr>
      <w:r>
        <w:separator/>
      </w:r>
    </w:p>
  </w:footnote>
  <w:footnote w:type="continuationSeparator" w:id="0">
    <w:p w14:paraId="3CE4AB15" w14:textId="77777777" w:rsidR="0067426C" w:rsidRDefault="0067426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63F95ED8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A53037">
            <w:rPr>
              <w:b/>
              <w:sz w:val="21"/>
              <w:szCs w:val="21"/>
            </w:rPr>
            <w:t xml:space="preserve">Mario </w:t>
          </w:r>
          <w:proofErr w:type="spellStart"/>
          <w:r w:rsidR="00A53037">
            <w:rPr>
              <w:b/>
              <w:sz w:val="21"/>
              <w:szCs w:val="21"/>
            </w:rPr>
            <w:t>Vicent</w:t>
          </w:r>
          <w:proofErr w:type="spellEnd"/>
          <w:r w:rsidR="00A53037">
            <w:rPr>
              <w:b/>
              <w:sz w:val="21"/>
              <w:szCs w:val="21"/>
            </w:rPr>
            <w:t xml:space="preserve"> Castro</w:t>
          </w:r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41BDE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411066"/>
    <w:rsid w:val="00421C5D"/>
    <w:rsid w:val="0044534C"/>
    <w:rsid w:val="00446811"/>
    <w:rsid w:val="004774FF"/>
    <w:rsid w:val="00522E6D"/>
    <w:rsid w:val="005422FC"/>
    <w:rsid w:val="00591E8B"/>
    <w:rsid w:val="0062336E"/>
    <w:rsid w:val="00671847"/>
    <w:rsid w:val="0067426C"/>
    <w:rsid w:val="006A1625"/>
    <w:rsid w:val="006A38F2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8F6E57"/>
    <w:rsid w:val="00943929"/>
    <w:rsid w:val="009813FE"/>
    <w:rsid w:val="009A0762"/>
    <w:rsid w:val="009B2289"/>
    <w:rsid w:val="00A019C9"/>
    <w:rsid w:val="00A14802"/>
    <w:rsid w:val="00A53037"/>
    <w:rsid w:val="00A63298"/>
    <w:rsid w:val="00AC138A"/>
    <w:rsid w:val="00AE1DA7"/>
    <w:rsid w:val="00AE382E"/>
    <w:rsid w:val="00B506FD"/>
    <w:rsid w:val="00B54210"/>
    <w:rsid w:val="00B54817"/>
    <w:rsid w:val="00BB0091"/>
    <w:rsid w:val="00BE57C3"/>
    <w:rsid w:val="00BE6B4B"/>
    <w:rsid w:val="00C44F1D"/>
    <w:rsid w:val="00C450CC"/>
    <w:rsid w:val="00CC17D4"/>
    <w:rsid w:val="00D75D96"/>
    <w:rsid w:val="00D90991"/>
    <w:rsid w:val="00DA777C"/>
    <w:rsid w:val="00DC561A"/>
    <w:rsid w:val="00DE7801"/>
    <w:rsid w:val="00E33264"/>
    <w:rsid w:val="00E57BCE"/>
    <w:rsid w:val="00E60DF5"/>
    <w:rsid w:val="00E74ADC"/>
    <w:rsid w:val="00EA36EA"/>
    <w:rsid w:val="00EA72A2"/>
    <w:rsid w:val="00EB6BC9"/>
    <w:rsid w:val="00EC7394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</Template>
  <TotalTime>218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MARIO VICENT CASTRO</cp:lastModifiedBy>
  <cp:revision>58</cp:revision>
  <cp:lastPrinted>2020-11-18T15:47:00Z</cp:lastPrinted>
  <dcterms:created xsi:type="dcterms:W3CDTF">2020-11-10T19:42:00Z</dcterms:created>
  <dcterms:modified xsi:type="dcterms:W3CDTF">2020-11-18T16:00:00Z</dcterms:modified>
</cp:coreProperties>
</file>